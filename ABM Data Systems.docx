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F1B84" w14:textId="63E23969" w:rsidR="00803669" w:rsidRDefault="00803669" w:rsidP="00803669">
      <w:pPr>
        <w:pStyle w:val="Heading1"/>
      </w:pPr>
      <w:r w:rsidRPr="00803669">
        <w:t xml:space="preserve">ABM Data Systems </w:t>
      </w:r>
      <w:r>
        <w:t>–</w:t>
      </w:r>
      <w:r w:rsidRPr="00803669">
        <w:t xml:space="preserve"> Assessment</w:t>
      </w:r>
    </w:p>
    <w:p w14:paraId="4A6A9765" w14:textId="4D79A5AA" w:rsidR="00803669" w:rsidRPr="00803669" w:rsidRDefault="00803669" w:rsidP="00803669">
      <w:r>
        <w:t xml:space="preserve">To do this assessment I have used Visual Studio Community 2019 for Mac using .Net framework and C# as a language.  </w:t>
      </w:r>
    </w:p>
    <w:p w14:paraId="03806DB7" w14:textId="7BBD30DB" w:rsidR="00803669" w:rsidRDefault="00803669" w:rsidP="00803669">
      <w:pPr>
        <w:pStyle w:val="Heading2"/>
      </w:pPr>
      <w:r w:rsidRPr="00803669">
        <w:t>Exercise 1</w:t>
      </w:r>
    </w:p>
    <w:p w14:paraId="24082956" w14:textId="160EE205" w:rsidR="00D66C8F" w:rsidRDefault="00D66C8F" w:rsidP="00D66C8F">
      <w:r>
        <w:t xml:space="preserve">For the </w:t>
      </w:r>
      <w:r w:rsidR="00E2761D">
        <w:t xml:space="preserve">exercise 1 I used the console .Net framework, I have create a simple file and display the results in the console. I have choose this simple framework as this exercise had as result the parse of a LOC segment from a EDIFACT message. </w:t>
      </w:r>
    </w:p>
    <w:p w14:paraId="0C1ECB7F" w14:textId="6100C4A1" w:rsidR="00E2761D" w:rsidRPr="00D66C8F" w:rsidRDefault="00E2761D" w:rsidP="00D66C8F">
      <w:r>
        <w:rPr>
          <w:noProof/>
        </w:rPr>
        <w:drawing>
          <wp:inline distT="0" distB="0" distL="0" distR="0" wp14:anchorId="75842C00" wp14:editId="352E42BB">
            <wp:extent cx="5727700" cy="3668395"/>
            <wp:effectExtent l="0" t="0" r="0" b="190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07 at 20.00.3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7385" w14:textId="5E7A97EC" w:rsidR="00803669" w:rsidRPr="00803669" w:rsidRDefault="00803669"/>
    <w:p w14:paraId="20231413" w14:textId="52C970A6" w:rsidR="00803669" w:rsidRPr="00803669" w:rsidRDefault="00803669" w:rsidP="00803669">
      <w:pPr>
        <w:pStyle w:val="Heading2"/>
      </w:pPr>
      <w:r w:rsidRPr="00803669">
        <w:t>Exercise 2</w:t>
      </w:r>
    </w:p>
    <w:p w14:paraId="5DBD2E17" w14:textId="52CCF5E9" w:rsidR="00E2761D" w:rsidRDefault="00E2761D" w:rsidP="00803669">
      <w:r>
        <w:t xml:space="preserve">Similar to the first exercise I have choose the console .Net framework as this exercise only requires display the result of an extract data of a XML Document. </w:t>
      </w:r>
    </w:p>
    <w:p w14:paraId="34CD8321" w14:textId="75694750" w:rsidR="00E2761D" w:rsidRDefault="00E2761D" w:rsidP="00803669">
      <w:r>
        <w:t xml:space="preserve">I have create an XML Document with the XML code given and used </w:t>
      </w:r>
      <w:proofErr w:type="spellStart"/>
      <w:r w:rsidRPr="00E2761D">
        <w:t>XmlTextReader</w:t>
      </w:r>
      <w:proofErr w:type="spellEnd"/>
      <w:r>
        <w:t xml:space="preserve"> to read the data from the XML document</w:t>
      </w:r>
      <w:r w:rsidR="00E76B90">
        <w:t xml:space="preserve"> and used a switch case to select the data and display it.</w:t>
      </w:r>
    </w:p>
    <w:p w14:paraId="62E1B694" w14:textId="413CB9C1" w:rsidR="00E76B90" w:rsidRPr="00803669" w:rsidRDefault="00E76B90" w:rsidP="00803669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1AEF34F" wp14:editId="442D7B49">
            <wp:extent cx="5727700" cy="3655695"/>
            <wp:effectExtent l="0" t="0" r="0" b="1905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2-07 at 20.11.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B3BA" w14:textId="63AC9C89" w:rsidR="00803669" w:rsidRDefault="00803669" w:rsidP="00803669">
      <w:pPr>
        <w:pStyle w:val="Heading2"/>
      </w:pPr>
      <w:r w:rsidRPr="00803669">
        <w:t xml:space="preserve">Exercise </w:t>
      </w:r>
      <w:r>
        <w:t>3</w:t>
      </w:r>
    </w:p>
    <w:p w14:paraId="6FFE235F" w14:textId="50970FD5" w:rsidR="00803669" w:rsidRDefault="00803669" w:rsidP="00803669">
      <w:r>
        <w:t xml:space="preserve">For the exercise </w:t>
      </w:r>
      <w:r w:rsidR="00E2761D">
        <w:t>3</w:t>
      </w:r>
      <w:r>
        <w:t xml:space="preserve"> I used a ASP .Net </w:t>
      </w:r>
      <w:r w:rsidR="00E2761D">
        <w:t xml:space="preserve">Core </w:t>
      </w:r>
      <w:r>
        <w:t xml:space="preserve">framework, I have created a webservice and this receive as input a </w:t>
      </w:r>
      <w:proofErr w:type="spellStart"/>
      <w:r>
        <w:t>XMLDocument</w:t>
      </w:r>
      <w:proofErr w:type="spellEnd"/>
      <w:r>
        <w:t xml:space="preserve"> and retrieves as output an integer. </w:t>
      </w:r>
    </w:p>
    <w:p w14:paraId="7D29464D" w14:textId="0C65105D" w:rsidR="00803669" w:rsidRDefault="00803669" w:rsidP="00803669">
      <w:r>
        <w:t xml:space="preserve">The user interface is 3 buttons, each one send as parameter a specific XML document to test the 3 different possible outputs. </w:t>
      </w:r>
    </w:p>
    <w:p w14:paraId="1C3180FA" w14:textId="322DAB59" w:rsidR="00803669" w:rsidRDefault="00803669" w:rsidP="00803669"/>
    <w:p w14:paraId="1D133579" w14:textId="142A6050" w:rsidR="00803669" w:rsidRDefault="00803669" w:rsidP="00803669">
      <w:r>
        <w:rPr>
          <w:noProof/>
        </w:rPr>
        <w:drawing>
          <wp:inline distT="0" distB="0" distL="0" distR="0" wp14:anchorId="409566B3" wp14:editId="754244C5">
            <wp:extent cx="3962400" cy="10541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07 at 19.38.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A17A" w14:textId="77B3FC83" w:rsidR="00803669" w:rsidRPr="00803669" w:rsidRDefault="00803669" w:rsidP="00803669">
      <w:r>
        <w:rPr>
          <w:noProof/>
        </w:rPr>
        <w:drawing>
          <wp:inline distT="0" distB="0" distL="0" distR="0" wp14:anchorId="7D302D0E" wp14:editId="1C0B95FF">
            <wp:extent cx="4229100" cy="10922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07 at 19.39.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B0D3B9" wp14:editId="1B6C105E">
            <wp:extent cx="4254500" cy="11176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2-07 at 19.39.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B3343F" wp14:editId="18D9CCCE">
            <wp:extent cx="4229100" cy="10922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2-07 at 19.39.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EB1DC2" wp14:editId="5FE5BB87">
            <wp:extent cx="4254500" cy="11176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07 at 19.39.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669" w:rsidRPr="00803669" w:rsidSect="00FA0F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75"/>
    <w:rsid w:val="0075711F"/>
    <w:rsid w:val="00803669"/>
    <w:rsid w:val="009B4B17"/>
    <w:rsid w:val="00D66C8F"/>
    <w:rsid w:val="00E2761D"/>
    <w:rsid w:val="00E76B90"/>
    <w:rsid w:val="00FA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904BD"/>
  <w15:chartTrackingRefBased/>
  <w15:docId w15:val="{0E4E320F-671F-8A4B-B118-1B418483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6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6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36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3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ABM Data Systems.docx</Template>
  <TotalTime>32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Vânia Cristina Torcato Monteiro</cp:lastModifiedBy>
  <cp:revision>4</cp:revision>
  <dcterms:created xsi:type="dcterms:W3CDTF">2020-02-05T17:12:00Z</dcterms:created>
  <dcterms:modified xsi:type="dcterms:W3CDTF">2020-02-07T20:12:00Z</dcterms:modified>
</cp:coreProperties>
</file>